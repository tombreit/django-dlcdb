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A29" w:rsidRDefault="0051164D" w:rsidP="0078492D">
      <w:pPr>
        <w:jc w:val="center"/>
        <w:rPr>
          <w:sz w:val="48"/>
        </w:rPr>
      </w:pPr>
      <w:r w:rsidRPr="00B71C56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6CA9A0" wp14:editId="30B43C90">
                <wp:simplePos x="0" y="0"/>
                <wp:positionH relativeFrom="page">
                  <wp:posOffset>0</wp:posOffset>
                </wp:positionH>
                <wp:positionV relativeFrom="page">
                  <wp:posOffset>7560945</wp:posOffset>
                </wp:positionV>
                <wp:extent cx="377190" cy="0"/>
                <wp:effectExtent l="9525" t="7620" r="13335" b="1143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19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A6306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595.35pt" to="29.7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" strokecolor="silver" strokeweight=".25pt">
                <w10:wrap anchorx="page" anchory="page"/>
              </v:line>
            </w:pict>
          </mc:Fallback>
        </mc:AlternateContent>
      </w:r>
      <w:r w:rsidRPr="00B71C56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E07C90" wp14:editId="3C175A28">
                <wp:simplePos x="0" y="0"/>
                <wp:positionH relativeFrom="page">
                  <wp:posOffset>0</wp:posOffset>
                </wp:positionH>
                <wp:positionV relativeFrom="page">
                  <wp:posOffset>3780790</wp:posOffset>
                </wp:positionV>
                <wp:extent cx="377190" cy="0"/>
                <wp:effectExtent l="9525" t="8890" r="13335" b="1016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19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40099AC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97.7pt" to="29.7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" strokecolor="silver" strokeweight=".25pt">
                <w10:wrap anchorx="page" anchory="page"/>
              </v:line>
            </w:pict>
          </mc:Fallback>
        </mc:AlternateContent>
      </w:r>
      <w:r w:rsidR="00487B6C" w:rsidRPr="00B71C56">
        <w:rPr>
          <w:sz w:val="40"/>
        </w:rPr>
        <w:t xml:space="preserve">Veränderungsmeldung über </w:t>
      </w:r>
      <w:r w:rsidR="00B71C56" w:rsidRPr="00B71C56">
        <w:rPr>
          <w:sz w:val="40"/>
        </w:rPr>
        <w:t>das bewegliche Vermögen</w:t>
      </w:r>
    </w:p>
    <w:p w:rsidR="00B71C56" w:rsidRDefault="001E2AAC" w:rsidP="0078492D">
      <w:pPr>
        <w:jc w:val="center"/>
        <w:rPr>
          <w:sz w:val="48"/>
        </w:rPr>
      </w:pPr>
      <w:r>
        <w:rPr>
          <w:sz w:val="48"/>
        </w:rPr>
        <w:t>-Ausbuchung</w:t>
      </w:r>
      <w:r w:rsidR="00B71C56">
        <w:rPr>
          <w:sz w:val="48"/>
        </w:rPr>
        <w:t>sbeleg-</w:t>
      </w:r>
    </w:p>
    <w:p w:rsidR="00B71C56" w:rsidRPr="00487B6C" w:rsidRDefault="00B71C56" w:rsidP="0078492D">
      <w:pPr>
        <w:jc w:val="center"/>
        <w:rPr>
          <w:sz w:val="22"/>
        </w:rPr>
      </w:pPr>
    </w:p>
    <w:p w:rsidR="00487B6C" w:rsidRDefault="00487B6C" w:rsidP="00487B6C"/>
    <w:tbl>
      <w:tblPr>
        <w:tblStyle w:val="Tabellenraster"/>
        <w:tblW w:w="9491" w:type="dxa"/>
        <w:tblInd w:w="41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945"/>
        <w:gridCol w:w="5546"/>
      </w:tblGrid>
      <w:tr w:rsidR="00B71C56" w:rsidTr="007179F8">
        <w:tc>
          <w:tcPr>
            <w:tcW w:w="9491" w:type="dxa"/>
            <w:gridSpan w:val="2"/>
            <w:shd w:val="clear" w:color="auto" w:fill="BFBFBF" w:themeFill="background1" w:themeFillShade="BF"/>
          </w:tcPr>
          <w:p w:rsidR="00B71C56" w:rsidRPr="00B71C56" w:rsidRDefault="00B71C56" w:rsidP="00BE19C8">
            <w:pPr>
              <w:jc w:val="center"/>
              <w:rPr>
                <w:b/>
              </w:rPr>
            </w:pPr>
            <w:r w:rsidRPr="00BE19C8">
              <w:rPr>
                <w:b/>
                <w:sz w:val="28"/>
              </w:rPr>
              <w:t>Gegenstand / Gerät</w:t>
            </w:r>
          </w:p>
        </w:tc>
      </w:tr>
      <w:tr w:rsidR="00B71C56" w:rsidTr="001D4F8B">
        <w:trPr>
          <w:trHeight w:val="431"/>
        </w:trPr>
        <w:tc>
          <w:tcPr>
            <w:tcW w:w="3945" w:type="dxa"/>
            <w:vAlign w:val="center"/>
          </w:tcPr>
          <w:p w:rsidR="00B71C56" w:rsidRDefault="0036410C" w:rsidP="005A1196">
            <w:r>
              <w:t xml:space="preserve">SAP Nr. </w:t>
            </w:r>
            <w:r w:rsidR="00AD29EC">
              <w:t>(</w:t>
            </w:r>
            <w:r>
              <w:t>mit Unter</w:t>
            </w:r>
            <w:r w:rsidR="00AD29EC">
              <w:t>-</w:t>
            </w:r>
            <w:bookmarkStart w:id="0" w:name="_GoBack"/>
            <w:bookmarkEnd w:id="0"/>
            <w:r w:rsidR="00AD29EC">
              <w:t>Nr.)</w:t>
            </w:r>
          </w:p>
        </w:tc>
        <w:tc>
          <w:tcPr>
            <w:tcW w:w="5546" w:type="dxa"/>
            <w:vAlign w:val="center"/>
          </w:tcPr>
          <w:p w:rsidR="00B71C56" w:rsidRDefault="006D126D" w:rsidP="0063015E"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36410C" w:rsidTr="001D4F8B">
        <w:trPr>
          <w:trHeight w:val="423"/>
        </w:trPr>
        <w:tc>
          <w:tcPr>
            <w:tcW w:w="3945" w:type="dxa"/>
            <w:vAlign w:val="center"/>
          </w:tcPr>
          <w:p w:rsidR="0036410C" w:rsidRDefault="0036410C" w:rsidP="0036410C">
            <w:r>
              <w:t>Bezeichnung</w:t>
            </w:r>
          </w:p>
        </w:tc>
        <w:tc>
          <w:tcPr>
            <w:tcW w:w="5546" w:type="dxa"/>
            <w:vAlign w:val="center"/>
          </w:tcPr>
          <w:p w:rsidR="0036410C" w:rsidRDefault="0036410C" w:rsidP="0036410C"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36410C" w:rsidTr="001D4F8B">
        <w:trPr>
          <w:trHeight w:val="401"/>
        </w:trPr>
        <w:tc>
          <w:tcPr>
            <w:tcW w:w="3945" w:type="dxa"/>
            <w:vAlign w:val="center"/>
          </w:tcPr>
          <w:p w:rsidR="0036410C" w:rsidRDefault="0036410C" w:rsidP="0036410C">
            <w:r>
              <w:t>Typ / Modell-Nr. / Lieferant</w:t>
            </w:r>
          </w:p>
        </w:tc>
        <w:tc>
          <w:tcPr>
            <w:tcW w:w="5546" w:type="dxa"/>
            <w:vAlign w:val="center"/>
          </w:tcPr>
          <w:p w:rsidR="0036410C" w:rsidRDefault="0036410C" w:rsidP="0036410C"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</w:tr>
      <w:tr w:rsidR="0036410C" w:rsidTr="001D4F8B">
        <w:trPr>
          <w:trHeight w:val="436"/>
        </w:trPr>
        <w:tc>
          <w:tcPr>
            <w:tcW w:w="3945" w:type="dxa"/>
            <w:vAlign w:val="center"/>
          </w:tcPr>
          <w:p w:rsidR="0036410C" w:rsidRDefault="0036410C" w:rsidP="0036410C">
            <w:r>
              <w:t>Abgang erfasst am (Datum)</w:t>
            </w:r>
          </w:p>
        </w:tc>
        <w:tc>
          <w:tcPr>
            <w:tcW w:w="5546" w:type="dxa"/>
            <w:vAlign w:val="center"/>
          </w:tcPr>
          <w:p w:rsidR="0036410C" w:rsidRDefault="0036410C" w:rsidP="0036410C"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</w:tr>
      <w:tr w:rsidR="0036410C" w:rsidTr="001D4F8B">
        <w:trPr>
          <w:trHeight w:val="503"/>
        </w:trPr>
        <w:tc>
          <w:tcPr>
            <w:tcW w:w="3945" w:type="dxa"/>
            <w:vAlign w:val="center"/>
          </w:tcPr>
          <w:p w:rsidR="0036410C" w:rsidRDefault="0036410C" w:rsidP="0036410C">
            <w:r>
              <w:t>Ausbuchungsgrund</w:t>
            </w:r>
          </w:p>
        </w:tc>
        <w:tc>
          <w:tcPr>
            <w:tcW w:w="5546" w:type="dxa"/>
            <w:vAlign w:val="center"/>
          </w:tcPr>
          <w:p w:rsidR="0036410C" w:rsidRDefault="0036410C" w:rsidP="0036410C">
            <w:sdt>
              <w:sdtPr>
                <w:id w:val="-1753354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Anlage ist veraltet</w:t>
            </w:r>
          </w:p>
          <w:p w:rsidR="0036410C" w:rsidRPr="007179F8" w:rsidRDefault="0036410C" w:rsidP="0036410C">
            <w:pPr>
              <w:rPr>
                <w:sz w:val="14"/>
                <w:szCs w:val="14"/>
              </w:rPr>
            </w:pPr>
          </w:p>
          <w:p w:rsidR="0036410C" w:rsidRDefault="0036410C" w:rsidP="0036410C">
            <w:sdt>
              <w:sdtPr>
                <w:id w:val="-1290434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Anlage ist defekt</w:t>
            </w:r>
          </w:p>
          <w:p w:rsidR="0036410C" w:rsidRPr="007179F8" w:rsidRDefault="0036410C" w:rsidP="0036410C">
            <w:pPr>
              <w:rPr>
                <w:sz w:val="14"/>
                <w:szCs w:val="14"/>
              </w:rPr>
            </w:pPr>
          </w:p>
          <w:p w:rsidR="0036410C" w:rsidRDefault="0036410C" w:rsidP="0036410C">
            <w:pPr>
              <w:tabs>
                <w:tab w:val="left" w:pos="604"/>
              </w:tabs>
              <w:ind w:left="34" w:hanging="34"/>
            </w:pPr>
            <w:sdt>
              <w:sdtPr>
                <w:id w:val="-811249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Anlage ist nicht mehr zu reparieren </w:t>
            </w:r>
            <w:r>
              <w:br/>
            </w:r>
            <w:r>
              <w:tab/>
              <w:t>(Bitte Kostenvoranschlag)</w:t>
            </w:r>
          </w:p>
          <w:p w:rsidR="0036410C" w:rsidRPr="007179F8" w:rsidRDefault="0036410C" w:rsidP="0036410C">
            <w:pPr>
              <w:rPr>
                <w:sz w:val="14"/>
                <w:szCs w:val="14"/>
              </w:rPr>
            </w:pPr>
          </w:p>
          <w:p w:rsidR="0036410C" w:rsidRDefault="0036410C" w:rsidP="0036410C">
            <w:sdt>
              <w:sdtPr>
                <w:id w:val="-57787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zurückzugeben wegen Garantiefall</w:t>
            </w:r>
          </w:p>
          <w:p w:rsidR="0036410C" w:rsidRPr="007179F8" w:rsidRDefault="0036410C" w:rsidP="0036410C">
            <w:pPr>
              <w:rPr>
                <w:sz w:val="14"/>
                <w:szCs w:val="14"/>
              </w:rPr>
            </w:pPr>
          </w:p>
          <w:p w:rsidR="0036410C" w:rsidRDefault="0036410C" w:rsidP="0036410C">
            <w:sdt>
              <w:sdtPr>
                <w:id w:val="1739969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zu verkaufen z.B. Gerätebörse</w:t>
            </w:r>
          </w:p>
          <w:p w:rsidR="0036410C" w:rsidRPr="00426B91" w:rsidRDefault="0036410C" w:rsidP="0036410C">
            <w:pPr>
              <w:rPr>
                <w:sz w:val="14"/>
              </w:rPr>
            </w:pPr>
          </w:p>
          <w:p w:rsidR="0036410C" w:rsidRDefault="0036410C" w:rsidP="0036410C">
            <w:sdt>
              <w:sdtPr>
                <w:id w:val="231363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sonstiges:</w:t>
            </w: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36410C" w:rsidRPr="006D126D" w:rsidRDefault="0036410C" w:rsidP="0036410C">
            <w:pPr>
              <w:rPr>
                <w:sz w:val="14"/>
                <w:szCs w:val="14"/>
              </w:rPr>
            </w:pPr>
          </w:p>
          <w:p w:rsidR="0036410C" w:rsidRDefault="0036410C" w:rsidP="0036410C">
            <w:r>
              <w:t xml:space="preserve">Bitte </w:t>
            </w:r>
            <w:r w:rsidRPr="007179F8">
              <w:rPr>
                <w:u w:val="single"/>
              </w:rPr>
              <w:t>IMMER</w:t>
            </w:r>
            <w:r>
              <w:t xml:space="preserve"> eine gesonderte Begründung angeben:</w:t>
            </w:r>
            <w:r>
              <w:br/>
            </w:r>
          </w:p>
          <w:p w:rsidR="0036410C" w:rsidRDefault="0036410C" w:rsidP="0036410C">
            <w:pPr>
              <w:pBdr>
                <w:top w:val="single" w:sz="12" w:space="1" w:color="auto"/>
                <w:bottom w:val="single" w:sz="12" w:space="1" w:color="auto"/>
              </w:pBdr>
            </w:pPr>
          </w:p>
          <w:p w:rsidR="0036410C" w:rsidRDefault="0036410C" w:rsidP="0036410C"/>
        </w:tc>
      </w:tr>
      <w:tr w:rsidR="0036410C" w:rsidTr="001D4F8B">
        <w:tc>
          <w:tcPr>
            <w:tcW w:w="3945" w:type="dxa"/>
          </w:tcPr>
          <w:p w:rsidR="0036410C" w:rsidRDefault="0036410C" w:rsidP="0036410C"/>
          <w:p w:rsidR="0036410C" w:rsidRDefault="0036410C" w:rsidP="0036410C"/>
          <w:p w:rsidR="0036410C" w:rsidRDefault="0036410C" w:rsidP="0036410C"/>
        </w:tc>
        <w:tc>
          <w:tcPr>
            <w:tcW w:w="5546" w:type="dxa"/>
          </w:tcPr>
          <w:p w:rsidR="0036410C" w:rsidRDefault="0036410C" w:rsidP="0036410C"/>
          <w:p w:rsidR="0036410C" w:rsidRDefault="0036410C" w:rsidP="0036410C">
            <w:r>
              <w:t>___________________________________</w:t>
            </w:r>
          </w:p>
          <w:p w:rsidR="0036410C" w:rsidRDefault="0036410C" w:rsidP="0036410C">
            <w:pPr>
              <w:jc w:val="center"/>
              <w:rPr>
                <w:sz w:val="18"/>
              </w:rPr>
            </w:pPr>
            <w:r w:rsidRPr="005A1196">
              <w:rPr>
                <w:sz w:val="18"/>
              </w:rPr>
              <w:t>Datum, Unterschrift Inventarbet</w:t>
            </w:r>
            <w:r>
              <w:rPr>
                <w:sz w:val="18"/>
              </w:rPr>
              <w:t>r</w:t>
            </w:r>
            <w:r w:rsidRPr="005A1196">
              <w:rPr>
                <w:sz w:val="18"/>
              </w:rPr>
              <w:t>euer</w:t>
            </w:r>
          </w:p>
          <w:p w:rsidR="0036410C" w:rsidRDefault="0036410C" w:rsidP="0036410C">
            <w:pPr>
              <w:jc w:val="center"/>
            </w:pPr>
          </w:p>
        </w:tc>
      </w:tr>
      <w:tr w:rsidR="0036410C" w:rsidTr="007179F8">
        <w:tc>
          <w:tcPr>
            <w:tcW w:w="9491" w:type="dxa"/>
            <w:gridSpan w:val="2"/>
            <w:shd w:val="clear" w:color="auto" w:fill="BFBFBF" w:themeFill="background1" w:themeFillShade="BF"/>
          </w:tcPr>
          <w:p w:rsidR="0036410C" w:rsidRPr="00BE19C8" w:rsidRDefault="0036410C" w:rsidP="0036410C">
            <w:pPr>
              <w:jc w:val="center"/>
              <w:rPr>
                <w:b/>
                <w:sz w:val="28"/>
              </w:rPr>
            </w:pPr>
            <w:r w:rsidRPr="00BE19C8">
              <w:rPr>
                <w:b/>
                <w:sz w:val="28"/>
              </w:rPr>
              <w:t xml:space="preserve">Feststellung der </w:t>
            </w:r>
            <w:r>
              <w:rPr>
                <w:b/>
                <w:sz w:val="28"/>
              </w:rPr>
              <w:t>Anlagenbuchhaltung</w:t>
            </w:r>
          </w:p>
        </w:tc>
      </w:tr>
      <w:tr w:rsidR="0036410C" w:rsidTr="001D4F8B">
        <w:trPr>
          <w:trHeight w:val="1260"/>
        </w:trPr>
        <w:tc>
          <w:tcPr>
            <w:tcW w:w="3945" w:type="dxa"/>
          </w:tcPr>
          <w:p w:rsidR="0036410C" w:rsidRDefault="0036410C" w:rsidP="0036410C"/>
          <w:p w:rsidR="0036410C" w:rsidRDefault="0036410C" w:rsidP="0036410C">
            <w:pPr>
              <w:tabs>
                <w:tab w:val="left" w:pos="1908"/>
              </w:tabs>
            </w:pPr>
            <w:r>
              <w:t>Beschaffungsjahr:</w:t>
            </w:r>
            <w:r>
              <w:tab/>
            </w: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  <w:p w:rsidR="0036410C" w:rsidRDefault="0036410C" w:rsidP="0036410C">
            <w:pPr>
              <w:tabs>
                <w:tab w:val="left" w:pos="1908"/>
              </w:tabs>
            </w:pPr>
          </w:p>
          <w:p w:rsidR="0036410C" w:rsidRDefault="0036410C" w:rsidP="0036410C">
            <w:r>
              <w:t xml:space="preserve">Anschaffungswert: </w:t>
            </w: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  <w:p w:rsidR="0036410C" w:rsidRDefault="0036410C" w:rsidP="0036410C"/>
          <w:p w:rsidR="0036410C" w:rsidRDefault="0036410C" w:rsidP="0036410C">
            <w:pPr>
              <w:tabs>
                <w:tab w:val="left" w:pos="1894"/>
              </w:tabs>
            </w:pPr>
            <w:r>
              <w:t xml:space="preserve">Buchwert: </w:t>
            </w:r>
            <w:r>
              <w:tab/>
            </w:r>
            <w:bookmarkStart w:id="7" w:name="Text8"/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  <w:p w:rsidR="0036410C" w:rsidRDefault="0036410C" w:rsidP="0036410C">
            <w:pPr>
              <w:tabs>
                <w:tab w:val="left" w:pos="1894"/>
              </w:tabs>
            </w:pPr>
          </w:p>
          <w:p w:rsidR="0036410C" w:rsidRDefault="0036410C" w:rsidP="0036410C">
            <w:pPr>
              <w:tabs>
                <w:tab w:val="left" w:pos="1894"/>
              </w:tabs>
            </w:pPr>
            <w:r>
              <w:t>Bemerkung:</w:t>
            </w:r>
            <w:r>
              <w:tab/>
            </w:r>
            <w:bookmarkStart w:id="8" w:name="Text9"/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</w:p>
          <w:p w:rsidR="0036410C" w:rsidRDefault="0036410C" w:rsidP="0036410C">
            <w:pPr>
              <w:tabs>
                <w:tab w:val="left" w:pos="1894"/>
              </w:tabs>
            </w:pPr>
          </w:p>
        </w:tc>
        <w:tc>
          <w:tcPr>
            <w:tcW w:w="5546" w:type="dxa"/>
          </w:tcPr>
          <w:p w:rsidR="0036410C" w:rsidRDefault="0036410C" w:rsidP="0036410C"/>
          <w:p w:rsidR="0036410C" w:rsidRDefault="0036410C" w:rsidP="0036410C">
            <w:r>
              <w:t>Anlagenbuchhaltung ist mit der Verschrottung bzw. Aussonderung einverstanden</w:t>
            </w:r>
          </w:p>
          <w:p w:rsidR="0036410C" w:rsidRDefault="0036410C" w:rsidP="0036410C"/>
          <w:p w:rsidR="0036410C" w:rsidRDefault="0036410C" w:rsidP="0036410C"/>
          <w:p w:rsidR="0036410C" w:rsidRDefault="0036410C" w:rsidP="0036410C"/>
          <w:p w:rsidR="0036410C" w:rsidRDefault="0036410C" w:rsidP="0036410C">
            <w:r>
              <w:t>__________________________________</w:t>
            </w:r>
          </w:p>
          <w:p w:rsidR="0036410C" w:rsidRDefault="0036410C" w:rsidP="0036410C">
            <w:pPr>
              <w:jc w:val="center"/>
              <w:rPr>
                <w:sz w:val="18"/>
              </w:rPr>
            </w:pPr>
            <w:r w:rsidRPr="00BE19C8">
              <w:rPr>
                <w:sz w:val="18"/>
              </w:rPr>
              <w:t xml:space="preserve">Datum, </w:t>
            </w:r>
            <w:r>
              <w:rPr>
                <w:sz w:val="18"/>
              </w:rPr>
              <w:t>sachlich u. rechnerisch richtig</w:t>
            </w:r>
          </w:p>
          <w:p w:rsidR="0036410C" w:rsidRDefault="0036410C" w:rsidP="0036410C">
            <w:pPr>
              <w:rPr>
                <w:sz w:val="18"/>
              </w:rPr>
            </w:pPr>
          </w:p>
          <w:p w:rsidR="0036410C" w:rsidRDefault="0036410C" w:rsidP="0036410C">
            <w:pPr>
              <w:rPr>
                <w:sz w:val="18"/>
              </w:rPr>
            </w:pPr>
          </w:p>
          <w:p w:rsidR="0036410C" w:rsidRDefault="0036410C" w:rsidP="0036410C">
            <w:pPr>
              <w:rPr>
                <w:sz w:val="18"/>
              </w:rPr>
            </w:pPr>
          </w:p>
          <w:p w:rsidR="0036410C" w:rsidRDefault="0036410C" w:rsidP="0036410C">
            <w:r>
              <w:t>___________________________________</w:t>
            </w:r>
          </w:p>
          <w:p w:rsidR="0036410C" w:rsidRDefault="0036410C" w:rsidP="0036410C">
            <w:pPr>
              <w:jc w:val="center"/>
            </w:pPr>
            <w:r w:rsidRPr="00BE19C8">
              <w:rPr>
                <w:sz w:val="18"/>
              </w:rPr>
              <w:t>Datum, Anordnungsbefug</w:t>
            </w:r>
            <w:r>
              <w:rPr>
                <w:sz w:val="18"/>
              </w:rPr>
              <w:t>ter</w:t>
            </w:r>
          </w:p>
        </w:tc>
      </w:tr>
    </w:tbl>
    <w:p w:rsidR="00487B6C" w:rsidRDefault="00487B6C" w:rsidP="00426B91"/>
    <w:sectPr w:rsidR="00487B6C" w:rsidSect="0087095A">
      <w:headerReference w:type="even" r:id="rId7"/>
      <w:headerReference w:type="default" r:id="rId8"/>
      <w:headerReference w:type="first" r:id="rId9"/>
      <w:pgSz w:w="11906" w:h="16838" w:code="9"/>
      <w:pgMar w:top="1737" w:right="1418" w:bottom="1134" w:left="1134" w:header="709" w:footer="14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ACD" w:rsidRDefault="00497ACD">
      <w:r>
        <w:separator/>
      </w:r>
    </w:p>
    <w:p w:rsidR="00497ACD" w:rsidRDefault="00497ACD"/>
    <w:p w:rsidR="00497ACD" w:rsidRDefault="00497ACD"/>
  </w:endnote>
  <w:endnote w:type="continuationSeparator" w:id="0">
    <w:p w:rsidR="00497ACD" w:rsidRDefault="00497ACD">
      <w:r>
        <w:continuationSeparator/>
      </w:r>
    </w:p>
    <w:p w:rsidR="00497ACD" w:rsidRDefault="00497ACD"/>
    <w:p w:rsidR="00497ACD" w:rsidRDefault="00497A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Bk BT">
    <w:altName w:val="Japanese Gothic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ACD" w:rsidRDefault="00497ACD">
      <w:r>
        <w:separator/>
      </w:r>
    </w:p>
    <w:p w:rsidR="00497ACD" w:rsidRDefault="00497ACD"/>
    <w:p w:rsidR="00497ACD" w:rsidRDefault="00497ACD"/>
  </w:footnote>
  <w:footnote w:type="continuationSeparator" w:id="0">
    <w:p w:rsidR="00497ACD" w:rsidRDefault="00497ACD">
      <w:r>
        <w:continuationSeparator/>
      </w:r>
    </w:p>
    <w:p w:rsidR="00497ACD" w:rsidRDefault="00497ACD"/>
    <w:p w:rsidR="00497ACD" w:rsidRDefault="00497A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F8B" w:rsidRDefault="001D4F8B">
    <w:pPr>
      <w:pStyle w:val="Kopfzeile"/>
    </w:pPr>
  </w:p>
  <w:p w:rsidR="001D4F8B" w:rsidRDefault="001D4F8B"/>
  <w:p w:rsidR="001D4F8B" w:rsidRDefault="001D4F8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F8B" w:rsidRDefault="001D4F8B" w:rsidP="00514EBA">
    <w:pPr>
      <w:pStyle w:val="Kopfzeile"/>
      <w:tabs>
        <w:tab w:val="clear" w:pos="9072"/>
        <w:tab w:val="right" w:pos="9360"/>
      </w:tabs>
      <w:spacing w:after="360"/>
    </w:pP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36410C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 xml:space="preserve"> /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AD29EC">
      <w:rPr>
        <w:rStyle w:val="Seitenzahl"/>
        <w:noProof/>
      </w:rPr>
      <w:t>1</w:t>
    </w:r>
    <w:r>
      <w:rPr>
        <w:rStyle w:val="Seitenzahl"/>
      </w:rPr>
      <w:fldChar w:fldCharType="end"/>
    </w:r>
    <w:r>
      <w:rPr>
        <w:rStyle w:val="Seitenzahl"/>
      </w:rPr>
      <w:tab/>
    </w:r>
    <w:r>
      <w:rPr>
        <w:rStyle w:val="Seitenzahl"/>
      </w:rPr>
      <w:tab/>
    </w:r>
    <w:r>
      <w:rPr>
        <w:noProof/>
      </w:rPr>
      <w:drawing>
        <wp:inline distT="0" distB="0" distL="0" distR="0" wp14:anchorId="2C43FF79" wp14:editId="47AC8EE9">
          <wp:extent cx="1144905" cy="302260"/>
          <wp:effectExtent l="0" t="0" r="0" b="2540"/>
          <wp:docPr id="2" name="Bild 2" descr="MPI_sw_300_3_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PI_sw_300_3_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30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D4F8B" w:rsidRDefault="001D4F8B" w:rsidP="00514EBA">
    <w:pPr>
      <w:pStyle w:val="Kopfzeile"/>
    </w:pPr>
  </w:p>
  <w:p w:rsidR="001D4F8B" w:rsidRDefault="001D4F8B" w:rsidP="00514EB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F8B" w:rsidRDefault="0036410C" w:rsidP="00514EBA">
    <w:pPr>
      <w:pStyle w:val="Kopfzeile"/>
      <w:spacing w:before="168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5BB0CD" wp14:editId="3D9A822A">
          <wp:simplePos x="0" y="0"/>
          <wp:positionH relativeFrom="rightMargin">
            <wp:posOffset>-5939790</wp:posOffset>
          </wp:positionH>
          <wp:positionV relativeFrom="topMargin">
            <wp:posOffset>449580</wp:posOffset>
          </wp:positionV>
          <wp:extent cx="3427200" cy="720000"/>
          <wp:effectExtent l="0" t="0" r="1905" b="4445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MPI_sw_300_3_5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4272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4F8B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-194310</wp:posOffset>
              </wp:positionH>
              <wp:positionV relativeFrom="page">
                <wp:posOffset>1483360</wp:posOffset>
              </wp:positionV>
              <wp:extent cx="7772400" cy="0"/>
              <wp:effectExtent l="5715" t="6985" r="13335" b="1206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0E435B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15.3pt,116.8pt" to="596.7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" strokecolor="#969696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4D"/>
    <w:rsid w:val="00015967"/>
    <w:rsid w:val="00043035"/>
    <w:rsid w:val="00046344"/>
    <w:rsid w:val="0008292D"/>
    <w:rsid w:val="00092461"/>
    <w:rsid w:val="000B2D13"/>
    <w:rsid w:val="000B6C05"/>
    <w:rsid w:val="000D2F53"/>
    <w:rsid w:val="00113985"/>
    <w:rsid w:val="0012148C"/>
    <w:rsid w:val="00157560"/>
    <w:rsid w:val="00166084"/>
    <w:rsid w:val="001940CD"/>
    <w:rsid w:val="001B0E27"/>
    <w:rsid w:val="001C6976"/>
    <w:rsid w:val="001D4F8B"/>
    <w:rsid w:val="001E09A6"/>
    <w:rsid w:val="001E2AAC"/>
    <w:rsid w:val="001E6ADC"/>
    <w:rsid w:val="001F7133"/>
    <w:rsid w:val="002252E1"/>
    <w:rsid w:val="00227FB4"/>
    <w:rsid w:val="002460FB"/>
    <w:rsid w:val="002B7DCD"/>
    <w:rsid w:val="002F6B7C"/>
    <w:rsid w:val="003002BF"/>
    <w:rsid w:val="00315B93"/>
    <w:rsid w:val="00326C1F"/>
    <w:rsid w:val="0033498E"/>
    <w:rsid w:val="00356C53"/>
    <w:rsid w:val="00361B38"/>
    <w:rsid w:val="0036410C"/>
    <w:rsid w:val="00375127"/>
    <w:rsid w:val="003757C5"/>
    <w:rsid w:val="003C7D09"/>
    <w:rsid w:val="003D74EC"/>
    <w:rsid w:val="003E14C8"/>
    <w:rsid w:val="003F230B"/>
    <w:rsid w:val="00400D0E"/>
    <w:rsid w:val="00421BDF"/>
    <w:rsid w:val="00426B91"/>
    <w:rsid w:val="004329F0"/>
    <w:rsid w:val="0045299D"/>
    <w:rsid w:val="00457BE9"/>
    <w:rsid w:val="00463709"/>
    <w:rsid w:val="00486AC5"/>
    <w:rsid w:val="00487B6C"/>
    <w:rsid w:val="00497ACD"/>
    <w:rsid w:val="004A33B2"/>
    <w:rsid w:val="004D6071"/>
    <w:rsid w:val="0051164D"/>
    <w:rsid w:val="00512048"/>
    <w:rsid w:val="00514EBA"/>
    <w:rsid w:val="00526B81"/>
    <w:rsid w:val="00531507"/>
    <w:rsid w:val="00566893"/>
    <w:rsid w:val="00582E02"/>
    <w:rsid w:val="005A1196"/>
    <w:rsid w:val="005A2D9C"/>
    <w:rsid w:val="005D063E"/>
    <w:rsid w:val="005D0A75"/>
    <w:rsid w:val="005E7F0B"/>
    <w:rsid w:val="005F788F"/>
    <w:rsid w:val="00603F40"/>
    <w:rsid w:val="00607A44"/>
    <w:rsid w:val="00622EC2"/>
    <w:rsid w:val="0063015E"/>
    <w:rsid w:val="006354B2"/>
    <w:rsid w:val="006359D3"/>
    <w:rsid w:val="00656ED0"/>
    <w:rsid w:val="0065793C"/>
    <w:rsid w:val="00661654"/>
    <w:rsid w:val="00686A0C"/>
    <w:rsid w:val="00693A84"/>
    <w:rsid w:val="006A2933"/>
    <w:rsid w:val="006B06B2"/>
    <w:rsid w:val="006C3A01"/>
    <w:rsid w:val="006D126D"/>
    <w:rsid w:val="006D1E6E"/>
    <w:rsid w:val="006D59EC"/>
    <w:rsid w:val="006E7D2D"/>
    <w:rsid w:val="006F1D6F"/>
    <w:rsid w:val="007179F8"/>
    <w:rsid w:val="00751D59"/>
    <w:rsid w:val="00753DC8"/>
    <w:rsid w:val="0078492D"/>
    <w:rsid w:val="0079145B"/>
    <w:rsid w:val="0079614A"/>
    <w:rsid w:val="007D5F4D"/>
    <w:rsid w:val="007D725E"/>
    <w:rsid w:val="007F2134"/>
    <w:rsid w:val="008001C5"/>
    <w:rsid w:val="00800F2B"/>
    <w:rsid w:val="0080139F"/>
    <w:rsid w:val="00813E4C"/>
    <w:rsid w:val="00827D1F"/>
    <w:rsid w:val="008361AA"/>
    <w:rsid w:val="00846999"/>
    <w:rsid w:val="008512F6"/>
    <w:rsid w:val="008600FB"/>
    <w:rsid w:val="00860728"/>
    <w:rsid w:val="0087095A"/>
    <w:rsid w:val="00870F7B"/>
    <w:rsid w:val="008A5D5E"/>
    <w:rsid w:val="008D4354"/>
    <w:rsid w:val="008F0548"/>
    <w:rsid w:val="00902612"/>
    <w:rsid w:val="009106FD"/>
    <w:rsid w:val="00920903"/>
    <w:rsid w:val="0097662D"/>
    <w:rsid w:val="00984D55"/>
    <w:rsid w:val="0098526F"/>
    <w:rsid w:val="009B1715"/>
    <w:rsid w:val="009C0937"/>
    <w:rsid w:val="009D7313"/>
    <w:rsid w:val="009E7A92"/>
    <w:rsid w:val="009F1376"/>
    <w:rsid w:val="00A17564"/>
    <w:rsid w:val="00A25025"/>
    <w:rsid w:val="00A26CA8"/>
    <w:rsid w:val="00A772F6"/>
    <w:rsid w:val="00A83D50"/>
    <w:rsid w:val="00AA2570"/>
    <w:rsid w:val="00AD29EC"/>
    <w:rsid w:val="00AD41E3"/>
    <w:rsid w:val="00B00343"/>
    <w:rsid w:val="00B14456"/>
    <w:rsid w:val="00B71C56"/>
    <w:rsid w:val="00B74531"/>
    <w:rsid w:val="00B765FC"/>
    <w:rsid w:val="00B82E44"/>
    <w:rsid w:val="00B87AB3"/>
    <w:rsid w:val="00B926CC"/>
    <w:rsid w:val="00BE17A5"/>
    <w:rsid w:val="00BE19C8"/>
    <w:rsid w:val="00BF5173"/>
    <w:rsid w:val="00BF5AAC"/>
    <w:rsid w:val="00C31A5A"/>
    <w:rsid w:val="00C43606"/>
    <w:rsid w:val="00C569A8"/>
    <w:rsid w:val="00C933E0"/>
    <w:rsid w:val="00CB0652"/>
    <w:rsid w:val="00CD4899"/>
    <w:rsid w:val="00D44642"/>
    <w:rsid w:val="00D571BC"/>
    <w:rsid w:val="00D722A5"/>
    <w:rsid w:val="00D77385"/>
    <w:rsid w:val="00D841BE"/>
    <w:rsid w:val="00D94223"/>
    <w:rsid w:val="00DB4EC1"/>
    <w:rsid w:val="00DC217F"/>
    <w:rsid w:val="00DF7BD9"/>
    <w:rsid w:val="00E03890"/>
    <w:rsid w:val="00E15A12"/>
    <w:rsid w:val="00E73107"/>
    <w:rsid w:val="00E84D30"/>
    <w:rsid w:val="00E9483D"/>
    <w:rsid w:val="00E977F1"/>
    <w:rsid w:val="00EB1D74"/>
    <w:rsid w:val="00EC5186"/>
    <w:rsid w:val="00EC53E8"/>
    <w:rsid w:val="00ED2940"/>
    <w:rsid w:val="00EF1910"/>
    <w:rsid w:val="00EF7FBE"/>
    <w:rsid w:val="00F41D55"/>
    <w:rsid w:val="00F6127D"/>
    <w:rsid w:val="00F617FF"/>
    <w:rsid w:val="00F648A3"/>
    <w:rsid w:val="00F73598"/>
    <w:rsid w:val="00F76350"/>
    <w:rsid w:val="00FC51A0"/>
    <w:rsid w:val="00FE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187AF367"/>
  <w15:docId w15:val="{D61349C4-9F37-40B0-BA71-B8DA7768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D41E3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D41E3"/>
    <w:pPr>
      <w:tabs>
        <w:tab w:val="center" w:pos="4536"/>
        <w:tab w:val="right" w:pos="9072"/>
      </w:tabs>
    </w:pPr>
  </w:style>
  <w:style w:type="paragraph" w:styleId="Textkrper3">
    <w:name w:val="Body Text 3"/>
    <w:basedOn w:val="Standard"/>
    <w:rsid w:val="00AD41E3"/>
    <w:pPr>
      <w:spacing w:after="60" w:line="360" w:lineRule="exact"/>
    </w:pPr>
    <w:rPr>
      <w:rFonts w:ascii="Bodoni Bk BT" w:hAnsi="Bodoni Bk BT"/>
      <w:szCs w:val="20"/>
    </w:rPr>
  </w:style>
  <w:style w:type="character" w:styleId="Hyperlink">
    <w:name w:val="Hyperlink"/>
    <w:basedOn w:val="Absatz-Standardschriftart"/>
    <w:rsid w:val="00AD41E3"/>
    <w:rPr>
      <w:color w:val="0000FF"/>
      <w:u w:val="single"/>
    </w:rPr>
  </w:style>
  <w:style w:type="character" w:styleId="Seitenzahl">
    <w:name w:val="page number"/>
    <w:basedOn w:val="Absatz-Standardschriftart"/>
    <w:rsid w:val="00FE1A29"/>
  </w:style>
  <w:style w:type="paragraph" w:styleId="Sprechblasentext">
    <w:name w:val="Balloon Text"/>
    <w:basedOn w:val="Standard"/>
    <w:semiHidden/>
    <w:rsid w:val="005F788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487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301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90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file:///C:\data\Temp\CorporateDesign\MPI_Logo_neu_final\MPI_Logo_Strafrecht_DE_CMYK_black.png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ra-stegle\Desktop\Brief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4CF2A-AB32-4820-A92A-3182BB925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Brief.dot</Template>
  <TotalTime>0</TotalTime>
  <Pages>1</Pages>
  <Words>94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Max-Planck-Institut für ausländisches und internationales Strafrecht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Jasmin Stegle</dc:creator>
  <cp:lastModifiedBy>Isabel Sutterer</cp:lastModifiedBy>
  <cp:revision>4</cp:revision>
  <cp:lastPrinted>2021-12-01T09:59:00Z</cp:lastPrinted>
  <dcterms:created xsi:type="dcterms:W3CDTF">2021-12-01T09:57:00Z</dcterms:created>
  <dcterms:modified xsi:type="dcterms:W3CDTF">2021-12-01T10:06:00Z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teilung">
    <vt:lpwstr>Verwaltung</vt:lpwstr>
  </property>
</Properties>
</file>